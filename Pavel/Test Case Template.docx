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BBF" w:rsidRDefault="00DA4BBF">
      <w:r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513.75pt;margin-top:-42.75pt;width:177pt;height:42pt;z-index:251658240;visibility:visible">
            <v:imagedata r:id="rId4" o:title=""/>
          </v:shape>
        </w:pict>
      </w:r>
    </w:p>
    <w:p w:rsidR="00DA4BBF" w:rsidRPr="00960EDE" w:rsidRDefault="00DA4BBF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5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10"/>
        <w:gridCol w:w="2956"/>
        <w:gridCol w:w="14"/>
        <w:gridCol w:w="9481"/>
      </w:tblGrid>
      <w:tr w:rsidR="00DA4BBF" w:rsidRPr="00584693" w:rsidTr="001D40A9">
        <w:trPr>
          <w:trHeight w:val="646"/>
        </w:trPr>
        <w:tc>
          <w:tcPr>
            <w:tcW w:w="12561" w:type="dxa"/>
            <w:gridSpan w:val="4"/>
            <w:vMerge w:val="restart"/>
            <w:tcBorders>
              <w:top w:val="single" w:sz="4" w:space="0" w:color="auto"/>
            </w:tcBorders>
            <w:noWrap/>
          </w:tcPr>
          <w:p w:rsidR="00DA4BBF" w:rsidRPr="00960EDE" w:rsidRDefault="00DA4BBF" w:rsidP="009A75A2">
            <w:pPr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 w:rsidRPr="00960EDE">
              <w:rPr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DA4BBF" w:rsidRPr="00960EDE" w:rsidRDefault="00DA4BBF" w:rsidP="009A75A2">
            <w:pPr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 w:rsidRPr="00960EDE">
              <w:rPr>
                <w:b/>
                <w:color w:val="000000"/>
                <w:sz w:val="28"/>
                <w:szCs w:val="28"/>
              </w:rPr>
              <w:t>Website: http://skillo-bg.com</w:t>
            </w:r>
          </w:p>
          <w:p w:rsidR="00DA4BBF" w:rsidRPr="00960EDE" w:rsidRDefault="00DA4BBF" w:rsidP="009A75A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</w:tr>
      <w:tr w:rsidR="00DA4BBF" w:rsidRPr="00584693" w:rsidTr="001D40A9">
        <w:trPr>
          <w:trHeight w:val="418"/>
        </w:trPr>
        <w:tc>
          <w:tcPr>
            <w:tcW w:w="12561" w:type="dxa"/>
            <w:gridSpan w:val="4"/>
            <w:vMerge/>
            <w:vAlign w:val="center"/>
          </w:tcPr>
          <w:p w:rsidR="00DA4BBF" w:rsidRPr="00960EDE" w:rsidRDefault="00DA4BBF" w:rsidP="009A75A2">
            <w:pPr>
              <w:spacing w:after="0" w:line="240" w:lineRule="auto"/>
              <w:rPr>
                <w:color w:val="000000"/>
              </w:rPr>
            </w:pPr>
          </w:p>
        </w:tc>
      </w:tr>
      <w:tr w:rsidR="00DA4BBF" w:rsidRPr="00584693" w:rsidTr="001D40A9">
        <w:trPr>
          <w:trHeight w:val="418"/>
        </w:trPr>
        <w:tc>
          <w:tcPr>
            <w:tcW w:w="12561" w:type="dxa"/>
            <w:gridSpan w:val="4"/>
            <w:vMerge/>
            <w:vAlign w:val="center"/>
          </w:tcPr>
          <w:p w:rsidR="00DA4BBF" w:rsidRPr="00960EDE" w:rsidRDefault="00DA4BBF" w:rsidP="009A75A2">
            <w:pPr>
              <w:spacing w:after="0" w:line="240" w:lineRule="auto"/>
              <w:rPr>
                <w:color w:val="000000"/>
              </w:rPr>
            </w:pPr>
          </w:p>
        </w:tc>
      </w:tr>
      <w:tr w:rsidR="00DA4BBF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Test Case ID</w:t>
            </w:r>
          </w:p>
        </w:tc>
        <w:tc>
          <w:tcPr>
            <w:tcW w:w="9495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TC 001</w:t>
            </w:r>
          </w:p>
        </w:tc>
      </w:tr>
      <w:tr w:rsidR="00DA4BBF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Name</w:t>
            </w:r>
          </w:p>
        </w:tc>
        <w:tc>
          <w:tcPr>
            <w:tcW w:w="9495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Login in abv.bg</w:t>
            </w:r>
          </w:p>
        </w:tc>
      </w:tr>
      <w:tr w:rsidR="00DA4BBF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9495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P1</w:t>
            </w:r>
          </w:p>
        </w:tc>
      </w:tr>
      <w:tr w:rsidR="00DA4BBF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9495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log in test</w:t>
            </w:r>
          </w:p>
        </w:tc>
      </w:tr>
      <w:tr w:rsidR="00DA4BBF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Prerequisites</w:t>
            </w:r>
          </w:p>
        </w:tc>
        <w:tc>
          <w:tcPr>
            <w:tcW w:w="9495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 xml:space="preserve">Try to login wit existing user name </w:t>
            </w:r>
          </w:p>
        </w:tc>
      </w:tr>
      <w:tr w:rsidR="00DA4BBF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Input Data</w:t>
            </w:r>
          </w:p>
        </w:tc>
        <w:tc>
          <w:tcPr>
            <w:tcW w:w="9495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 w:rsidRPr="00960EDE">
              <w:rPr>
                <w:i/>
                <w:iCs/>
                <w:color w:val="7F7F7F"/>
              </w:rPr>
              <w:t>User accounts, SQL query, some data etc.</w:t>
            </w:r>
          </w:p>
        </w:tc>
      </w:tr>
      <w:tr w:rsidR="00DA4BBF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9495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02.04.2019</w:t>
            </w:r>
          </w:p>
        </w:tc>
      </w:tr>
      <w:tr w:rsidR="00DA4BBF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Author</w:t>
            </w:r>
          </w:p>
        </w:tc>
        <w:tc>
          <w:tcPr>
            <w:tcW w:w="9495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Pavel Georgiev</w:t>
            </w:r>
          </w:p>
        </w:tc>
      </w:tr>
      <w:tr w:rsidR="00DA4BBF" w:rsidRPr="00584693" w:rsidTr="001D40A9">
        <w:trPr>
          <w:trHeight w:val="418"/>
        </w:trPr>
        <w:tc>
          <w:tcPr>
            <w:tcW w:w="12561" w:type="dxa"/>
            <w:gridSpan w:val="4"/>
            <w:shd w:val="clear" w:color="000000" w:fill="D8D8D8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Test Steps</w:t>
            </w:r>
          </w:p>
        </w:tc>
      </w:tr>
      <w:tr w:rsidR="00DA4BBF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Step</w:t>
            </w:r>
          </w:p>
        </w:tc>
        <w:tc>
          <w:tcPr>
            <w:tcW w:w="9495" w:type="dxa"/>
            <w:gridSpan w:val="2"/>
            <w:noWrap/>
            <w:vAlign w:val="bottom"/>
          </w:tcPr>
          <w:p w:rsidR="00DA4BBF" w:rsidRPr="00960EDE" w:rsidRDefault="00DA4BBF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Expected Result</w:t>
            </w:r>
          </w:p>
        </w:tc>
      </w:tr>
      <w:tr w:rsidR="00DA4BBF" w:rsidRPr="00584693" w:rsidTr="001D40A9">
        <w:trPr>
          <w:trHeight w:val="376"/>
        </w:trPr>
        <w:tc>
          <w:tcPr>
            <w:tcW w:w="3066" w:type="dxa"/>
            <w:gridSpan w:val="2"/>
            <w:vAlign w:val="bottom"/>
          </w:tcPr>
          <w:p w:rsidR="00DA4BBF" w:rsidRDefault="00DA4BBF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Write user name and password press lo in</w:t>
            </w:r>
          </w:p>
          <w:p w:rsidR="00DA4BBF" w:rsidRPr="00960EDE" w:rsidRDefault="00DA4BBF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 xml:space="preserve"> </w:t>
            </w:r>
          </w:p>
        </w:tc>
        <w:tc>
          <w:tcPr>
            <w:tcW w:w="9495" w:type="dxa"/>
            <w:gridSpan w:val="2"/>
            <w:tcBorders>
              <w:bottom w:val="nil"/>
            </w:tcBorders>
            <w:vAlign w:val="bottom"/>
          </w:tcPr>
          <w:p w:rsidR="00DA4BBF" w:rsidRDefault="00DA4BBF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Go in home page see profile picture and logout button</w:t>
            </w:r>
          </w:p>
          <w:p w:rsidR="00DA4BBF" w:rsidRPr="00960EDE" w:rsidRDefault="00DA4BBF" w:rsidP="009A75A2">
            <w:pPr>
              <w:spacing w:after="0" w:line="240" w:lineRule="auto"/>
              <w:rPr>
                <w:i/>
                <w:iCs/>
                <w:color w:val="7F7F7F"/>
              </w:rPr>
            </w:pPr>
          </w:p>
        </w:tc>
      </w:tr>
      <w:tr w:rsidR="00DA4BBF" w:rsidTr="001D40A9">
        <w:tblPrEx>
          <w:tblLook w:val="0000"/>
        </w:tblPrEx>
        <w:trPr>
          <w:trHeight w:val="855"/>
        </w:trPr>
        <w:tc>
          <w:tcPr>
            <w:tcW w:w="3066" w:type="dxa"/>
            <w:gridSpan w:val="2"/>
          </w:tcPr>
          <w:p w:rsidR="00DA4BBF" w:rsidRDefault="00DA4BBF" w:rsidP="009A75A2">
            <w:r>
              <w:t xml:space="preserve">Send e-mail </w:t>
            </w:r>
          </w:p>
          <w:p w:rsidR="00DA4BBF" w:rsidRDefault="00DA4BBF" w:rsidP="009A75A2">
            <w:r>
              <w:t xml:space="preserve"> </w:t>
            </w:r>
          </w:p>
        </w:tc>
        <w:tc>
          <w:tcPr>
            <w:tcW w:w="9495" w:type="dxa"/>
            <w:gridSpan w:val="2"/>
            <w:tcBorders>
              <w:top w:val="nil"/>
              <w:bottom w:val="nil"/>
            </w:tcBorders>
          </w:tcPr>
          <w:p w:rsidR="00DA4BBF" w:rsidRDefault="00DA4BBF" w:rsidP="009A75A2">
            <w:pPr>
              <w:spacing w:after="0" w:line="240" w:lineRule="auto"/>
            </w:pPr>
            <w:r>
              <w:t>See message “ e-mail sent”</w:t>
            </w:r>
          </w:p>
        </w:tc>
      </w:tr>
      <w:tr w:rsidR="00DA4BBF" w:rsidTr="001D40A9">
        <w:tblPrEx>
          <w:tblBorders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110" w:type="dxa"/>
          <w:trHeight w:val="1080"/>
        </w:trPr>
        <w:tc>
          <w:tcPr>
            <w:tcW w:w="2970" w:type="dxa"/>
            <w:gridSpan w:val="2"/>
          </w:tcPr>
          <w:p w:rsidR="00DA4BBF" w:rsidRDefault="00DA4BBF" w:rsidP="001D40A9">
            <w:r>
              <w:t>Write wrong username or password</w:t>
            </w:r>
          </w:p>
        </w:tc>
        <w:tc>
          <w:tcPr>
            <w:tcW w:w="9480" w:type="dxa"/>
          </w:tcPr>
          <w:p w:rsidR="00DA4BBF" w:rsidRDefault="00DA4BBF">
            <w:pPr>
              <w:spacing w:after="0" w:line="240" w:lineRule="auto"/>
            </w:pPr>
            <w:r>
              <w:t xml:space="preserve"> Get message: “wrong username or password”</w:t>
            </w:r>
          </w:p>
        </w:tc>
      </w:tr>
    </w:tbl>
    <w:p w:rsidR="00DA4BBF" w:rsidRDefault="00DA4BBF"/>
    <w:sectPr w:rsidR="00DA4BBF" w:rsidSect="00960ED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EDE"/>
    <w:rsid w:val="00047709"/>
    <w:rsid w:val="00155821"/>
    <w:rsid w:val="001D40A9"/>
    <w:rsid w:val="001D5826"/>
    <w:rsid w:val="00584693"/>
    <w:rsid w:val="00613A67"/>
    <w:rsid w:val="00960EDE"/>
    <w:rsid w:val="009A75A2"/>
    <w:rsid w:val="00AD6C8C"/>
    <w:rsid w:val="00CA284E"/>
    <w:rsid w:val="00DA4BBF"/>
    <w:rsid w:val="00F5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66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</TotalTime>
  <Pages>2</Pages>
  <Words>87</Words>
  <Characters>499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mvasileva</cp:lastModifiedBy>
  <cp:revision>3</cp:revision>
  <dcterms:created xsi:type="dcterms:W3CDTF">2018-05-21T20:21:00Z</dcterms:created>
  <dcterms:modified xsi:type="dcterms:W3CDTF">2019-04-02T18:58:00Z</dcterms:modified>
</cp:coreProperties>
</file>