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0D" w:rsidRDefault="0007220D"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513.75pt;margin-top:-42.75pt;width:177pt;height:42pt;z-index:251658240;visibility:visible">
            <v:imagedata r:id="rId4" o:title=""/>
          </v:shape>
        </w:pict>
      </w:r>
    </w:p>
    <w:p w:rsidR="0007220D" w:rsidRPr="00960EDE" w:rsidRDefault="0007220D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5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2970"/>
        <w:gridCol w:w="96"/>
        <w:gridCol w:w="9495"/>
      </w:tblGrid>
      <w:tr w:rsidR="0007220D" w:rsidRPr="00584693" w:rsidTr="001D40A9">
        <w:trPr>
          <w:trHeight w:val="646"/>
        </w:trPr>
        <w:tc>
          <w:tcPr>
            <w:tcW w:w="12561" w:type="dxa"/>
            <w:gridSpan w:val="3"/>
            <w:vMerge w:val="restart"/>
            <w:tcBorders>
              <w:top w:val="single" w:sz="4" w:space="0" w:color="auto"/>
            </w:tcBorders>
            <w:noWrap/>
          </w:tcPr>
          <w:p w:rsidR="0007220D" w:rsidRPr="00960EDE" w:rsidRDefault="0007220D" w:rsidP="009A75A2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 w:rsidRPr="00960EDE">
              <w:rPr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07220D" w:rsidRPr="00960EDE" w:rsidRDefault="0007220D" w:rsidP="009A75A2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 w:rsidRPr="00960EDE">
              <w:rPr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7220D" w:rsidRPr="00960EDE" w:rsidRDefault="0007220D" w:rsidP="009A75A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07220D" w:rsidRPr="00584693" w:rsidTr="001D40A9">
        <w:trPr>
          <w:trHeight w:val="418"/>
        </w:trPr>
        <w:tc>
          <w:tcPr>
            <w:tcW w:w="12561" w:type="dxa"/>
            <w:gridSpan w:val="3"/>
            <w:vMerge/>
            <w:vAlign w:val="center"/>
          </w:tcPr>
          <w:p w:rsidR="0007220D" w:rsidRPr="00960EDE" w:rsidRDefault="0007220D" w:rsidP="009A75A2">
            <w:pPr>
              <w:spacing w:after="0" w:line="240" w:lineRule="auto"/>
              <w:rPr>
                <w:color w:val="000000"/>
              </w:rPr>
            </w:pPr>
          </w:p>
        </w:tc>
      </w:tr>
      <w:tr w:rsidR="0007220D" w:rsidRPr="00584693" w:rsidTr="001D40A9">
        <w:trPr>
          <w:trHeight w:val="418"/>
        </w:trPr>
        <w:tc>
          <w:tcPr>
            <w:tcW w:w="12561" w:type="dxa"/>
            <w:gridSpan w:val="3"/>
            <w:vMerge/>
            <w:vAlign w:val="center"/>
          </w:tcPr>
          <w:p w:rsidR="0007220D" w:rsidRPr="00960EDE" w:rsidRDefault="0007220D" w:rsidP="009A75A2">
            <w:pPr>
              <w:spacing w:after="0" w:line="240" w:lineRule="auto"/>
              <w:rPr>
                <w:color w:val="000000"/>
              </w:rPr>
            </w:pP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Test Case ID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TC 001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Name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Test  “Pay by check” option on URL: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http://automationpractice.com/index.php?controller=order</w:t>
              </w:r>
            </w:hyperlink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P1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Try to buy products  from the site by check.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Prerequisites</w:t>
            </w:r>
          </w:p>
        </w:tc>
        <w:tc>
          <w:tcPr>
            <w:tcW w:w="9495" w:type="dxa"/>
            <w:noWrap/>
            <w:vAlign w:val="bottom"/>
          </w:tcPr>
          <w:p w:rsidR="0007220D" w:rsidRPr="00565955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The user is logged in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Input Data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 w:rsidRPr="00960EDE">
              <w:rPr>
                <w:i/>
                <w:iCs/>
                <w:color w:val="7F7F7F"/>
              </w:rPr>
              <w:t>User accounts, SQL query, some data etc.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11.04.2019</w:t>
            </w:r>
          </w:p>
        </w:tc>
      </w:tr>
      <w:tr w:rsidR="0007220D" w:rsidRPr="00584693" w:rsidTr="001D40A9">
        <w:trPr>
          <w:trHeight w:val="418"/>
        </w:trPr>
        <w:tc>
          <w:tcPr>
            <w:tcW w:w="3066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Author</w:t>
            </w:r>
          </w:p>
        </w:tc>
        <w:tc>
          <w:tcPr>
            <w:tcW w:w="9495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Pavel Georgiev</w:t>
            </w:r>
          </w:p>
        </w:tc>
      </w:tr>
      <w:tr w:rsidR="0007220D" w:rsidRPr="00584693" w:rsidTr="001D40A9">
        <w:trPr>
          <w:trHeight w:val="418"/>
        </w:trPr>
        <w:tc>
          <w:tcPr>
            <w:tcW w:w="12561" w:type="dxa"/>
            <w:gridSpan w:val="3"/>
            <w:shd w:val="clear" w:color="000000" w:fill="D8D8D8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Test Steps</w:t>
            </w:r>
          </w:p>
        </w:tc>
      </w:tr>
      <w:tr w:rsidR="0007220D" w:rsidRPr="00584693" w:rsidTr="008C31D3">
        <w:trPr>
          <w:trHeight w:val="418"/>
        </w:trPr>
        <w:tc>
          <w:tcPr>
            <w:tcW w:w="2970" w:type="dxa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Step</w:t>
            </w:r>
          </w:p>
        </w:tc>
        <w:tc>
          <w:tcPr>
            <w:tcW w:w="9591" w:type="dxa"/>
            <w:gridSpan w:val="2"/>
            <w:noWrap/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60EDE">
              <w:rPr>
                <w:b/>
                <w:bCs/>
                <w:color w:val="000000"/>
              </w:rPr>
              <w:t>Expected Result</w:t>
            </w:r>
          </w:p>
        </w:tc>
      </w:tr>
      <w:tr w:rsidR="0007220D" w:rsidRPr="00584693" w:rsidTr="008C31D3">
        <w:trPr>
          <w:trHeight w:val="333"/>
        </w:trPr>
        <w:tc>
          <w:tcPr>
            <w:tcW w:w="2970" w:type="dxa"/>
            <w:tcBorders>
              <w:bottom w:val="single" w:sz="4" w:space="0" w:color="auto"/>
            </w:tcBorders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 Push add to cart </w:t>
            </w:r>
          </w:p>
        </w:tc>
        <w:tc>
          <w:tcPr>
            <w:tcW w:w="9591" w:type="dxa"/>
            <w:gridSpan w:val="2"/>
            <w:tcBorders>
              <w:bottom w:val="single" w:sz="4" w:space="0" w:color="auto"/>
            </w:tcBorders>
            <w:vAlign w:val="bottom"/>
          </w:tcPr>
          <w:p w:rsidR="0007220D" w:rsidRPr="00960EDE" w:rsidRDefault="0007220D" w:rsidP="009A75A2">
            <w:pPr>
              <w:spacing w:after="0" w:line="240" w:lineRule="auto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Seeing message “ Product successfully added to your shopping cart”</w:t>
            </w:r>
          </w:p>
        </w:tc>
      </w:tr>
      <w:tr w:rsidR="0007220D" w:rsidRPr="00584693" w:rsidTr="008F503D">
        <w:trPr>
          <w:trHeight w:val="885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Go to shopping-cart summary and proceed </w:t>
            </w:r>
          </w:p>
        </w:tc>
        <w:tc>
          <w:tcPr>
            <w:tcW w:w="9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Open next page with product information and button “proceed to checkout”</w:t>
            </w:r>
          </w:p>
        </w:tc>
      </w:tr>
      <w:tr w:rsidR="0007220D" w:rsidRPr="00584693" w:rsidTr="001A5E35">
        <w:trPr>
          <w:trHeight w:val="1260"/>
        </w:trPr>
        <w:tc>
          <w:tcPr>
            <w:tcW w:w="2970" w:type="dxa"/>
            <w:tcBorders>
              <w:top w:val="nil"/>
              <w:bottom w:val="single" w:sz="4" w:space="0" w:color="auto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Confirm address and choose shiping  potion</w:t>
            </w:r>
          </w:p>
        </w:tc>
        <w:tc>
          <w:tcPr>
            <w:tcW w:w="95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Sending you to the next page  where to choose the payment method</w:t>
            </w:r>
          </w:p>
        </w:tc>
      </w:tr>
      <w:tr w:rsidR="0007220D" w:rsidRPr="00584693" w:rsidTr="001A5E35">
        <w:trPr>
          <w:trHeight w:val="1425"/>
        </w:trPr>
        <w:tc>
          <w:tcPr>
            <w:tcW w:w="2970" w:type="dxa"/>
            <w:tcBorders>
              <w:top w:val="single" w:sz="4" w:space="0" w:color="auto"/>
              <w:bottom w:val="nil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Click “Pay by check” and confirm order</w:t>
            </w:r>
          </w:p>
        </w:tc>
        <w:tc>
          <w:tcPr>
            <w:tcW w:w="959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7220D" w:rsidRDefault="0007220D" w:rsidP="009A75A2">
            <w:pPr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Seeing message “Order successfully complete”</w:t>
            </w:r>
          </w:p>
        </w:tc>
      </w:tr>
    </w:tbl>
    <w:p w:rsidR="0007220D" w:rsidRDefault="0007220D" w:rsidP="008C31D3">
      <w:pPr>
        <w:spacing w:after="0" w:line="240" w:lineRule="auto"/>
        <w:rPr>
          <w:i/>
          <w:iCs/>
          <w:color w:val="7F7F7F"/>
        </w:rPr>
      </w:pPr>
    </w:p>
    <w:p w:rsidR="0007220D" w:rsidRDefault="0007220D" w:rsidP="008C31D3"/>
    <w:sectPr w:rsidR="0007220D" w:rsidSect="00960E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EDE"/>
    <w:rsid w:val="00047709"/>
    <w:rsid w:val="0007220D"/>
    <w:rsid w:val="00155821"/>
    <w:rsid w:val="001A5E35"/>
    <w:rsid w:val="001D40A9"/>
    <w:rsid w:val="001D5826"/>
    <w:rsid w:val="002022AB"/>
    <w:rsid w:val="003D26F7"/>
    <w:rsid w:val="00565955"/>
    <w:rsid w:val="00584693"/>
    <w:rsid w:val="00613A67"/>
    <w:rsid w:val="00697C31"/>
    <w:rsid w:val="006C49D4"/>
    <w:rsid w:val="00826C0C"/>
    <w:rsid w:val="00841008"/>
    <w:rsid w:val="008C31D3"/>
    <w:rsid w:val="008F503D"/>
    <w:rsid w:val="00960EDE"/>
    <w:rsid w:val="009A75A2"/>
    <w:rsid w:val="00AD6C8C"/>
    <w:rsid w:val="00C82757"/>
    <w:rsid w:val="00CA284E"/>
    <w:rsid w:val="00DA4BBF"/>
    <w:rsid w:val="00E671E2"/>
    <w:rsid w:val="00F01EF2"/>
    <w:rsid w:val="00F5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8275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F5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7E7"/>
    <w:rPr>
      <w:rFonts w:ascii="Times New Roman" w:hAnsi="Times New Roman"/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1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?controller=ord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2</Pages>
  <Words>138</Words>
  <Characters>793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mvasileva</cp:lastModifiedBy>
  <cp:revision>5</cp:revision>
  <cp:lastPrinted>2019-04-11T12:50:00Z</cp:lastPrinted>
  <dcterms:created xsi:type="dcterms:W3CDTF">2018-05-21T20:21:00Z</dcterms:created>
  <dcterms:modified xsi:type="dcterms:W3CDTF">2019-04-11T13:03:00Z</dcterms:modified>
</cp:coreProperties>
</file>